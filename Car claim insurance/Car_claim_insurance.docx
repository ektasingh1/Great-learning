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3BF" w:rsidRPr="00D50A8C" w:rsidRDefault="00B93167" w:rsidP="007D5AC1"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-739140</wp:posOffset>
            </wp:positionV>
            <wp:extent cx="7678420" cy="10858500"/>
            <wp:effectExtent l="0" t="0" r="0" b="0"/>
            <wp:wrapNone/>
            <wp:docPr id="271" name="Picture 27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420" cy="1085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F0441F" w:rsidP="00F0441F">
      <w:pPr>
        <w:tabs>
          <w:tab w:val="left" w:pos="3153"/>
        </w:tabs>
      </w:pPr>
      <w:r w:rsidRPr="00D50A8C">
        <w:tab/>
      </w:r>
    </w:p>
    <w:p w:rsidR="004A73BF" w:rsidRPr="00D50A8C" w:rsidRDefault="004A73BF" w:rsidP="007D5AC1"/>
    <w:p w:rsidR="004A73BF" w:rsidRPr="00D50A8C" w:rsidRDefault="004A73BF" w:rsidP="007D5AC1"/>
    <w:p w:rsidR="004A73BF" w:rsidRPr="00D50A8C" w:rsidRDefault="00B93167" w:rsidP="007D5AC1">
      <w:r>
        <w:rPr>
          <w:noProof/>
          <w:lang w:val="en-IN" w:eastAsia="en-IN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ge">
                  <wp:posOffset>4114800</wp:posOffset>
                </wp:positionV>
                <wp:extent cx="5486400" cy="1943100"/>
                <wp:effectExtent l="0" t="0" r="0" b="0"/>
                <wp:wrapNone/>
                <wp:docPr id="5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345B" w:rsidRPr="00602C36" w:rsidRDefault="00044F78" w:rsidP="00602C36">
                            <w:pPr>
                              <w:pStyle w:val="MyHeadtitle"/>
                              <w:jc w:val="center"/>
                              <w:rPr>
                                <w:rStyle w:val="sowc"/>
                                <w:rFonts w:ascii="Futura LT Book" w:hAnsi="Futura LT Book"/>
                                <w:b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Futura LT Book" w:hAnsi="Futura LT Book"/>
                                <w:b w:val="0"/>
                                <w:sz w:val="56"/>
                                <w:szCs w:val="56"/>
                              </w:rPr>
                              <w:t>Car Claim Insurance</w:t>
                            </w:r>
                          </w:p>
                          <w:p w:rsidR="001A345B" w:rsidRDefault="00044F78" w:rsidP="00602C36">
                            <w:pPr>
                              <w:pStyle w:val="Mysubhead"/>
                              <w:jc w:val="center"/>
                              <w:rPr>
                                <w:rStyle w:val="sowc"/>
                                <w:rFonts w:ascii="Futura LT Book" w:hAnsi="Futura LT Book"/>
                                <w:b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Style w:val="sowc"/>
                                <w:rFonts w:ascii="Futura LT Book" w:hAnsi="Futura LT Book"/>
                                <w:b w:val="0"/>
                                <w:sz w:val="56"/>
                                <w:szCs w:val="56"/>
                              </w:rPr>
                              <w:t>(Tableau Project)</w:t>
                            </w:r>
                          </w:p>
                          <w:p w:rsidR="00044F78" w:rsidRPr="00044F78" w:rsidRDefault="00044F78" w:rsidP="00044F78">
                            <w:pPr>
                              <w:pStyle w:val="Mysubhead"/>
                              <w:rPr>
                                <w:rStyle w:val="sowc"/>
                                <w:rFonts w:ascii="Futura LT Book" w:hAnsi="Futura LT Book"/>
                                <w:b w:val="0"/>
                                <w:sz w:val="40"/>
                                <w:szCs w:val="40"/>
                              </w:rPr>
                            </w:pPr>
                            <w:r w:rsidRPr="00044F78">
                              <w:rPr>
                                <w:rStyle w:val="sowc"/>
                                <w:rFonts w:ascii="Futura LT Book" w:hAnsi="Futura LT Book"/>
                                <w:b w:val="0"/>
                                <w:sz w:val="40"/>
                                <w:szCs w:val="40"/>
                              </w:rPr>
                              <w:t xml:space="preserve">- </w:t>
                            </w:r>
                            <w:proofErr w:type="spellStart"/>
                            <w:r w:rsidRPr="00044F78">
                              <w:rPr>
                                <w:rStyle w:val="sowc"/>
                                <w:rFonts w:ascii="Futura LT Book" w:hAnsi="Futura LT Book"/>
                                <w:b w:val="0"/>
                                <w:sz w:val="40"/>
                                <w:szCs w:val="40"/>
                              </w:rPr>
                              <w:t>Ekta</w:t>
                            </w:r>
                            <w:proofErr w:type="spellEnd"/>
                            <w:r w:rsidRPr="00044F78">
                              <w:rPr>
                                <w:rStyle w:val="sowc"/>
                                <w:rFonts w:ascii="Futura LT Book" w:hAnsi="Futura LT Book"/>
                                <w:b w:val="0"/>
                                <w:sz w:val="40"/>
                                <w:szCs w:val="40"/>
                              </w:rPr>
                              <w:t xml:space="preserve"> Singh</w:t>
                            </w:r>
                          </w:p>
                          <w:p w:rsidR="00044F78" w:rsidRPr="00602C36" w:rsidRDefault="00044F78" w:rsidP="00602C36">
                            <w:pPr>
                              <w:pStyle w:val="Mysubhead"/>
                              <w:jc w:val="center"/>
                              <w:rPr>
                                <w:rStyle w:val="sowc"/>
                                <w:rFonts w:ascii="Futura LT Book" w:hAnsi="Futura LT Book"/>
                                <w:b w:val="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9" o:spid="_x0000_s1026" type="#_x0000_t202" style="position:absolute;margin-left:81pt;margin-top:324pt;width:6in;height:153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" filled="f" fillcolor="#fffffe" stroked="f" strokecolor="#212120" insetpen="t">
                <v:textbox inset="2.88pt,2.88pt,2.88pt,2.88pt">
                  <w:txbxContent>
                    <w:p w:rsidR="001A345B" w:rsidRPr="00602C36" w:rsidRDefault="00044F78" w:rsidP="00602C36">
                      <w:pPr>
                        <w:pStyle w:val="MyHeadtitle"/>
                        <w:jc w:val="center"/>
                        <w:rPr>
                          <w:rStyle w:val="sowc"/>
                          <w:rFonts w:ascii="Futura LT Book" w:hAnsi="Futura LT Book"/>
                          <w:b w:val="0"/>
                          <w:sz w:val="56"/>
                          <w:szCs w:val="56"/>
                        </w:rPr>
                      </w:pPr>
                      <w:r>
                        <w:rPr>
                          <w:rFonts w:ascii="Futura LT Book" w:hAnsi="Futura LT Book"/>
                          <w:b w:val="0"/>
                          <w:sz w:val="56"/>
                          <w:szCs w:val="56"/>
                        </w:rPr>
                        <w:t>Car Claim Insurance</w:t>
                      </w:r>
                    </w:p>
                    <w:p w:rsidR="001A345B" w:rsidRDefault="00044F78" w:rsidP="00602C36">
                      <w:pPr>
                        <w:pStyle w:val="Mysubhead"/>
                        <w:jc w:val="center"/>
                        <w:rPr>
                          <w:rStyle w:val="sowc"/>
                          <w:rFonts w:ascii="Futura LT Book" w:hAnsi="Futura LT Book"/>
                          <w:b w:val="0"/>
                          <w:sz w:val="56"/>
                          <w:szCs w:val="56"/>
                        </w:rPr>
                      </w:pPr>
                      <w:r>
                        <w:rPr>
                          <w:rStyle w:val="sowc"/>
                          <w:rFonts w:ascii="Futura LT Book" w:hAnsi="Futura LT Book"/>
                          <w:b w:val="0"/>
                          <w:sz w:val="56"/>
                          <w:szCs w:val="56"/>
                        </w:rPr>
                        <w:t>(Tableau Project)</w:t>
                      </w:r>
                    </w:p>
                    <w:p w:rsidR="00044F78" w:rsidRPr="00044F78" w:rsidRDefault="00044F78" w:rsidP="00044F78">
                      <w:pPr>
                        <w:pStyle w:val="Mysubhead"/>
                        <w:rPr>
                          <w:rStyle w:val="sowc"/>
                          <w:rFonts w:ascii="Futura LT Book" w:hAnsi="Futura LT Book"/>
                          <w:b w:val="0"/>
                          <w:sz w:val="40"/>
                          <w:szCs w:val="40"/>
                        </w:rPr>
                      </w:pPr>
                      <w:r w:rsidRPr="00044F78">
                        <w:rPr>
                          <w:rStyle w:val="sowc"/>
                          <w:rFonts w:ascii="Futura LT Book" w:hAnsi="Futura LT Book"/>
                          <w:b w:val="0"/>
                          <w:sz w:val="40"/>
                          <w:szCs w:val="40"/>
                        </w:rPr>
                        <w:t xml:space="preserve">- </w:t>
                      </w:r>
                      <w:proofErr w:type="spellStart"/>
                      <w:r w:rsidRPr="00044F78">
                        <w:rPr>
                          <w:rStyle w:val="sowc"/>
                          <w:rFonts w:ascii="Futura LT Book" w:hAnsi="Futura LT Book"/>
                          <w:b w:val="0"/>
                          <w:sz w:val="40"/>
                          <w:szCs w:val="40"/>
                        </w:rPr>
                        <w:t>Ekta</w:t>
                      </w:r>
                      <w:proofErr w:type="spellEnd"/>
                      <w:r w:rsidRPr="00044F78">
                        <w:rPr>
                          <w:rStyle w:val="sowc"/>
                          <w:rFonts w:ascii="Futura LT Book" w:hAnsi="Futura LT Book"/>
                          <w:b w:val="0"/>
                          <w:sz w:val="40"/>
                          <w:szCs w:val="40"/>
                        </w:rPr>
                        <w:t xml:space="preserve"> Singh</w:t>
                      </w:r>
                    </w:p>
                    <w:p w:rsidR="00044F78" w:rsidRPr="00602C36" w:rsidRDefault="00044F78" w:rsidP="00602C36">
                      <w:pPr>
                        <w:pStyle w:val="Mysubhead"/>
                        <w:jc w:val="center"/>
                        <w:rPr>
                          <w:rStyle w:val="sowc"/>
                          <w:rFonts w:ascii="Futura LT Book" w:hAnsi="Futura LT Book"/>
                          <w:b w:val="0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4A73BF">
      <w:pPr>
        <w:pStyle w:val="My"/>
        <w:jc w:val="right"/>
        <w:rPr>
          <w:rStyle w:val="sowc"/>
          <w:color w:val="333333"/>
          <w:lang w:val="en-US"/>
        </w:rPr>
      </w:pPr>
    </w:p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B93167" w:rsidP="007D5AC1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91440</wp:posOffset>
                </wp:positionV>
                <wp:extent cx="6778625" cy="8313420"/>
                <wp:effectExtent l="0" t="0" r="22225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8625" cy="831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78" w:rsidRPr="00B93167" w:rsidRDefault="00044F78">
                            <w:pPr>
                              <w:rPr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B93167">
                              <w:rPr>
                                <w:sz w:val="52"/>
                                <w:szCs w:val="52"/>
                                <w:u w:val="single"/>
                              </w:rPr>
                              <w:t xml:space="preserve">Project </w:t>
                            </w:r>
                            <w:proofErr w:type="gramStart"/>
                            <w:r w:rsidRPr="00B93167">
                              <w:rPr>
                                <w:sz w:val="52"/>
                                <w:szCs w:val="52"/>
                                <w:u w:val="single"/>
                              </w:rPr>
                              <w:t>O</w:t>
                            </w:r>
                            <w:r w:rsidR="00A4368D" w:rsidRPr="00B93167">
                              <w:rPr>
                                <w:sz w:val="52"/>
                                <w:szCs w:val="52"/>
                                <w:u w:val="single"/>
                              </w:rPr>
                              <w:t>bjective</w:t>
                            </w:r>
                            <w:r w:rsidRPr="00B93167">
                              <w:rPr>
                                <w:sz w:val="52"/>
                                <w:szCs w:val="52"/>
                                <w:u w:val="single"/>
                              </w:rPr>
                              <w:t>:-</w:t>
                            </w:r>
                            <w:proofErr w:type="gramEnd"/>
                          </w:p>
                          <w:p w:rsidR="002B3ED3" w:rsidRPr="002B3ED3" w:rsidRDefault="00AE30AD" w:rsidP="002B3ED3">
                            <w:pPr>
                              <w:spacing w:before="120" w:after="200" w:line="264" w:lineRule="auto"/>
                              <w:rPr>
                                <w:rFonts w:ascii="Constantia" w:eastAsia="Constantia" w:hAnsi="Constantia"/>
                                <w:color w:val="595959" w:themeColor="text1" w:themeTint="A6"/>
                                <w:sz w:val="28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rFonts w:ascii="Constantia" w:eastAsia="Constantia" w:hAnsi="Constantia"/>
                                <w:color w:val="595959" w:themeColor="text1" w:themeTint="A6"/>
                                <w:sz w:val="28"/>
                                <w:szCs w:val="28"/>
                                <w:lang w:eastAsia="en-US"/>
                              </w:rPr>
                              <w:t xml:space="preserve">We have been provided </w:t>
                            </w:r>
                            <w:proofErr w:type="spellStart"/>
                            <w:r>
                              <w:rPr>
                                <w:rFonts w:ascii="Constantia" w:eastAsia="Constantia" w:hAnsi="Constantia"/>
                                <w:color w:val="595959" w:themeColor="text1" w:themeTint="A6"/>
                                <w:sz w:val="28"/>
                                <w:szCs w:val="28"/>
                                <w:lang w:eastAsia="en-US"/>
                              </w:rPr>
                              <w:t>car_claim_</w:t>
                            </w:r>
                            <w:r w:rsidR="002B3ED3" w:rsidRPr="002B3ED3">
                              <w:rPr>
                                <w:rFonts w:ascii="Constantia" w:eastAsia="Constantia" w:hAnsi="Constantia"/>
                                <w:color w:val="595959" w:themeColor="text1" w:themeTint="A6"/>
                                <w:sz w:val="28"/>
                                <w:szCs w:val="28"/>
                                <w:lang w:eastAsia="en-US"/>
                              </w:rPr>
                              <w:t>insurance</w:t>
                            </w:r>
                            <w:proofErr w:type="spellEnd"/>
                            <w:r w:rsidR="002B3ED3" w:rsidRPr="002B3ED3">
                              <w:rPr>
                                <w:rFonts w:ascii="Constantia" w:eastAsia="Constantia" w:hAnsi="Constantia"/>
                                <w:color w:val="595959" w:themeColor="text1" w:themeTint="A6"/>
                                <w:sz w:val="28"/>
                                <w:szCs w:val="28"/>
                                <w:lang w:eastAsia="en-US"/>
                              </w:rPr>
                              <w:t xml:space="preserve"> dataset which consists of the characteristics of the customers who have claimed for insurance.</w:t>
                            </w:r>
                          </w:p>
                          <w:p w:rsidR="002B3ED3" w:rsidRPr="002B3ED3" w:rsidRDefault="002B3ED3" w:rsidP="002B3ED3">
                            <w:pPr>
                              <w:spacing w:before="120" w:after="200" w:line="264" w:lineRule="auto"/>
                              <w:rPr>
                                <w:rFonts w:ascii="Constantia" w:eastAsia="Constantia" w:hAnsi="Constantia"/>
                                <w:color w:val="595959" w:themeColor="text1" w:themeTint="A6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2B3ED3">
                              <w:rPr>
                                <w:rFonts w:ascii="Constantia" w:eastAsia="Constantia" w:hAnsi="Constantia"/>
                                <w:color w:val="595959" w:themeColor="text1" w:themeTint="A6"/>
                                <w:sz w:val="28"/>
                                <w:szCs w:val="28"/>
                                <w:lang w:eastAsia="en-US"/>
                              </w:rPr>
                              <w:t>The company wants to predict the customers who have higher chances of claiming (High risk profile customers) and also about those customers who would be profitable for the company.</w:t>
                            </w:r>
                          </w:p>
                          <w:p w:rsidR="002B3ED3" w:rsidRPr="002B3ED3" w:rsidRDefault="002B3ED3" w:rsidP="002B3ED3">
                            <w:pPr>
                              <w:spacing w:before="120" w:after="200" w:line="264" w:lineRule="auto"/>
                              <w:rPr>
                                <w:rFonts w:ascii="Constantia" w:eastAsia="Constantia" w:hAnsi="Constantia"/>
                                <w:color w:val="595959" w:themeColor="text1" w:themeTint="A6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2B3ED3">
                              <w:rPr>
                                <w:rFonts w:ascii="Constantia" w:eastAsia="Constantia" w:hAnsi="Constantia"/>
                                <w:color w:val="595959" w:themeColor="text1" w:themeTint="A6"/>
                                <w:sz w:val="28"/>
                                <w:szCs w:val="28"/>
                                <w:lang w:eastAsia="en-US"/>
                              </w:rPr>
                              <w:t>This project requires to present the provided dataset on different dashboards in a logical way and then create a storyboard to cover them all.</w:t>
                            </w:r>
                          </w:p>
                          <w:p w:rsidR="00786510" w:rsidRPr="002B3ED3" w:rsidRDefault="00786510">
                            <w:p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</w:p>
                          <w:p w:rsidR="00A4368D" w:rsidRDefault="00A4368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A4368D" w:rsidRPr="00B93167" w:rsidRDefault="00EC28F8">
                            <w:pPr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u w:val="single"/>
                              </w:rPr>
                              <w:t>Data</w:t>
                            </w:r>
                            <w:r w:rsidR="00C42E6F">
                              <w:rPr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="00C42E6F">
                              <w:rPr>
                                <w:sz w:val="48"/>
                                <w:szCs w:val="48"/>
                                <w:u w:val="single"/>
                              </w:rPr>
                              <w:t>Dictionary</w:t>
                            </w:r>
                            <w:r w:rsidR="00233078">
                              <w:rPr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  <w:r w:rsidR="00A4368D" w:rsidRPr="00B93167">
                              <w:rPr>
                                <w:sz w:val="48"/>
                                <w:szCs w:val="48"/>
                                <w:u w:val="single"/>
                              </w:rPr>
                              <w:t>:</w:t>
                            </w:r>
                            <w:proofErr w:type="gramEnd"/>
                            <w:r w:rsidR="00A4368D" w:rsidRPr="00B93167">
                              <w:rPr>
                                <w:sz w:val="48"/>
                                <w:szCs w:val="48"/>
                                <w:u w:val="single"/>
                              </w:rPr>
                              <w:t>-</w:t>
                            </w:r>
                          </w:p>
                          <w:p w:rsidR="00A4368D" w:rsidRDefault="00A4368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A4368D" w:rsidRPr="002B3ED3" w:rsidRDefault="00786510">
                            <w:pP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KIDSDRIV- total no. of kids the car driver has</w:t>
                            </w:r>
                          </w:p>
                          <w:p w:rsidR="00786510" w:rsidRPr="002B3ED3" w:rsidRDefault="00786510">
                            <w:pP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BIRTH- Date of birth</w:t>
                            </w:r>
                          </w:p>
                          <w:p w:rsidR="00786510" w:rsidRPr="002B3ED3" w:rsidRDefault="008A38AB">
                            <w:pP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H</w:t>
                            </w:r>
                            <w:r w:rsidR="00786510"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OMEKIDS- no. of kids the driver has at home</w:t>
                            </w:r>
                          </w:p>
                          <w:p w:rsidR="00786510" w:rsidRPr="002B3ED3" w:rsidRDefault="00786510">
                            <w:pP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YOJ- year in which insurance was taken</w:t>
                            </w:r>
                          </w:p>
                          <w:p w:rsidR="00786510" w:rsidRPr="002B3ED3" w:rsidRDefault="00786510">
                            <w:pP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INCOME- income</w:t>
                            </w:r>
                          </w:p>
                          <w:p w:rsidR="00786510" w:rsidRPr="002B3ED3" w:rsidRDefault="0084250C">
                            <w:pP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PARENT</w:t>
                            </w:r>
                            <w:bookmarkStart w:id="0" w:name="_GoBack"/>
                            <w:bookmarkEnd w:id="0"/>
                            <w:r w:rsidR="00786510"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- if the car owner has parent</w:t>
                            </w:r>
                          </w:p>
                          <w:p w:rsidR="00786510" w:rsidRPr="002B3ED3" w:rsidRDefault="00786510">
                            <w:pP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HOM_VAL- value of the house owned</w:t>
                            </w:r>
                          </w:p>
                          <w:p w:rsidR="00786510" w:rsidRPr="002B3ED3" w:rsidRDefault="002B3ED3">
                            <w:pP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MSTATUS- marit</w:t>
                            </w:r>
                            <w:r w:rsidR="00786510"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al status</w:t>
                            </w:r>
                          </w:p>
                          <w:p w:rsidR="00786510" w:rsidRPr="002B3ED3" w:rsidRDefault="00786510">
                            <w:pP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GENDER- male or female</w:t>
                            </w:r>
                          </w:p>
                          <w:p w:rsidR="00786510" w:rsidRPr="002B3ED3" w:rsidRDefault="00786510">
                            <w:pP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EDUCATION- education level</w:t>
                            </w:r>
                          </w:p>
                          <w:p w:rsidR="00786510" w:rsidRPr="002B3ED3" w:rsidRDefault="00786510">
                            <w:pP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OCCUPATION- occupation level</w:t>
                            </w:r>
                          </w:p>
                          <w:p w:rsidR="00786510" w:rsidRPr="002B3ED3" w:rsidRDefault="00786510">
                            <w:pP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TRAVTIME- travel time</w:t>
                            </w:r>
                          </w:p>
                          <w:p w:rsidR="00786510" w:rsidRPr="002B3ED3" w:rsidRDefault="00786510">
                            <w:pP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CAR_USE- private or commercial</w:t>
                            </w:r>
                          </w:p>
                          <w:p w:rsidR="00786510" w:rsidRPr="002B3ED3" w:rsidRDefault="00786510">
                            <w:pP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BLUEBOOK- worth of car</w:t>
                            </w:r>
                          </w:p>
                          <w:p w:rsidR="00786510" w:rsidRPr="002B3ED3" w:rsidRDefault="00786510">
                            <w:pP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CAR_TYPE- car type</w:t>
                            </w:r>
                          </w:p>
                          <w:p w:rsidR="00786510" w:rsidRPr="002B3ED3" w:rsidRDefault="00786510">
                            <w:pP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OLDCLAIM- previous claim</w:t>
                            </w:r>
                          </w:p>
                          <w:p w:rsidR="00786510" w:rsidRPr="002B3ED3" w:rsidRDefault="00786510">
                            <w:pPr>
                              <w:rPr>
                                <w:rFonts w:ascii="Constantia" w:hAnsi="Constantia"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CLM_FREQ- how often claimed</w:t>
                            </w:r>
                          </w:p>
                          <w:p w:rsidR="00786510" w:rsidRPr="002B3ED3" w:rsidRDefault="00786510">
                            <w:pP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CLM_AMT- currently claimed amount</w:t>
                            </w:r>
                          </w:p>
                          <w:p w:rsidR="00786510" w:rsidRPr="002B3ED3" w:rsidRDefault="00786510">
                            <w:pP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CAR_AGE- age of the car</w:t>
                            </w:r>
                          </w:p>
                          <w:p w:rsidR="00786510" w:rsidRPr="002B3ED3" w:rsidRDefault="00786510">
                            <w:pP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</w:pPr>
                            <w:r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URBANCITY- </w:t>
                            </w:r>
                            <w:r w:rsidR="00B93167" w:rsidRPr="002B3ED3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place of car </w:t>
                            </w:r>
                            <w:r w:rsidR="00233078"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driving</w:t>
                            </w:r>
                          </w:p>
                          <w:p w:rsidR="00786510" w:rsidRPr="002B3ED3" w:rsidRDefault="00786510">
                            <w:pPr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</w:pPr>
                          </w:p>
                          <w:p w:rsidR="00786510" w:rsidRDefault="0078651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786510" w:rsidRDefault="0078651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A4368D" w:rsidRDefault="00A4368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A4368D" w:rsidRDefault="00A4368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A4368D" w:rsidRPr="00A4368D" w:rsidRDefault="00A4368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A4368D" w:rsidRPr="00A4368D" w:rsidRDefault="00A4368D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1.2pt;margin-top:7.2pt;width:533.75pt;height:654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">
                <v:textbox>
                  <w:txbxContent>
                    <w:p w:rsidR="00044F78" w:rsidRPr="00B93167" w:rsidRDefault="00044F78">
                      <w:pPr>
                        <w:rPr>
                          <w:sz w:val="52"/>
                          <w:szCs w:val="52"/>
                          <w:u w:val="single"/>
                        </w:rPr>
                      </w:pPr>
                      <w:r w:rsidRPr="00B93167">
                        <w:rPr>
                          <w:sz w:val="52"/>
                          <w:szCs w:val="52"/>
                          <w:u w:val="single"/>
                        </w:rPr>
                        <w:t xml:space="preserve">Project </w:t>
                      </w:r>
                      <w:proofErr w:type="gramStart"/>
                      <w:r w:rsidRPr="00B93167">
                        <w:rPr>
                          <w:sz w:val="52"/>
                          <w:szCs w:val="52"/>
                          <w:u w:val="single"/>
                        </w:rPr>
                        <w:t>O</w:t>
                      </w:r>
                      <w:r w:rsidR="00A4368D" w:rsidRPr="00B93167">
                        <w:rPr>
                          <w:sz w:val="52"/>
                          <w:szCs w:val="52"/>
                          <w:u w:val="single"/>
                        </w:rPr>
                        <w:t>bjective</w:t>
                      </w:r>
                      <w:r w:rsidRPr="00B93167">
                        <w:rPr>
                          <w:sz w:val="52"/>
                          <w:szCs w:val="52"/>
                          <w:u w:val="single"/>
                        </w:rPr>
                        <w:t>:-</w:t>
                      </w:r>
                      <w:proofErr w:type="gramEnd"/>
                    </w:p>
                    <w:p w:rsidR="002B3ED3" w:rsidRPr="002B3ED3" w:rsidRDefault="00AE30AD" w:rsidP="002B3ED3">
                      <w:pPr>
                        <w:spacing w:before="120" w:after="200" w:line="264" w:lineRule="auto"/>
                        <w:rPr>
                          <w:rFonts w:ascii="Constantia" w:eastAsia="Constantia" w:hAnsi="Constantia"/>
                          <w:color w:val="595959" w:themeColor="text1" w:themeTint="A6"/>
                          <w:sz w:val="28"/>
                          <w:szCs w:val="28"/>
                          <w:lang w:eastAsia="en-US"/>
                        </w:rPr>
                      </w:pPr>
                      <w:r>
                        <w:rPr>
                          <w:rFonts w:ascii="Constantia" w:eastAsia="Constantia" w:hAnsi="Constantia"/>
                          <w:color w:val="595959" w:themeColor="text1" w:themeTint="A6"/>
                          <w:sz w:val="28"/>
                          <w:szCs w:val="28"/>
                          <w:lang w:eastAsia="en-US"/>
                        </w:rPr>
                        <w:t xml:space="preserve">We have been provided </w:t>
                      </w:r>
                      <w:proofErr w:type="spellStart"/>
                      <w:r>
                        <w:rPr>
                          <w:rFonts w:ascii="Constantia" w:eastAsia="Constantia" w:hAnsi="Constantia"/>
                          <w:color w:val="595959" w:themeColor="text1" w:themeTint="A6"/>
                          <w:sz w:val="28"/>
                          <w:szCs w:val="28"/>
                          <w:lang w:eastAsia="en-US"/>
                        </w:rPr>
                        <w:t>car_claim_</w:t>
                      </w:r>
                      <w:r w:rsidR="002B3ED3" w:rsidRPr="002B3ED3">
                        <w:rPr>
                          <w:rFonts w:ascii="Constantia" w:eastAsia="Constantia" w:hAnsi="Constantia"/>
                          <w:color w:val="595959" w:themeColor="text1" w:themeTint="A6"/>
                          <w:sz w:val="28"/>
                          <w:szCs w:val="28"/>
                          <w:lang w:eastAsia="en-US"/>
                        </w:rPr>
                        <w:t>insurance</w:t>
                      </w:r>
                      <w:proofErr w:type="spellEnd"/>
                      <w:r w:rsidR="002B3ED3" w:rsidRPr="002B3ED3">
                        <w:rPr>
                          <w:rFonts w:ascii="Constantia" w:eastAsia="Constantia" w:hAnsi="Constantia"/>
                          <w:color w:val="595959" w:themeColor="text1" w:themeTint="A6"/>
                          <w:sz w:val="28"/>
                          <w:szCs w:val="28"/>
                          <w:lang w:eastAsia="en-US"/>
                        </w:rPr>
                        <w:t xml:space="preserve"> dataset which consists of the characteristics of the customers who have claimed for insurance.</w:t>
                      </w:r>
                    </w:p>
                    <w:p w:rsidR="002B3ED3" w:rsidRPr="002B3ED3" w:rsidRDefault="002B3ED3" w:rsidP="002B3ED3">
                      <w:pPr>
                        <w:spacing w:before="120" w:after="200" w:line="264" w:lineRule="auto"/>
                        <w:rPr>
                          <w:rFonts w:ascii="Constantia" w:eastAsia="Constantia" w:hAnsi="Constantia"/>
                          <w:color w:val="595959" w:themeColor="text1" w:themeTint="A6"/>
                          <w:sz w:val="28"/>
                          <w:szCs w:val="28"/>
                          <w:lang w:eastAsia="en-US"/>
                        </w:rPr>
                      </w:pPr>
                      <w:r w:rsidRPr="002B3ED3">
                        <w:rPr>
                          <w:rFonts w:ascii="Constantia" w:eastAsia="Constantia" w:hAnsi="Constantia"/>
                          <w:color w:val="595959" w:themeColor="text1" w:themeTint="A6"/>
                          <w:sz w:val="28"/>
                          <w:szCs w:val="28"/>
                          <w:lang w:eastAsia="en-US"/>
                        </w:rPr>
                        <w:t>The company wants to predict the customers who have higher chances of claiming (High risk profile customers) and also about those customers who would be profitable for the company.</w:t>
                      </w:r>
                    </w:p>
                    <w:p w:rsidR="002B3ED3" w:rsidRPr="002B3ED3" w:rsidRDefault="002B3ED3" w:rsidP="002B3ED3">
                      <w:pPr>
                        <w:spacing w:before="120" w:after="200" w:line="264" w:lineRule="auto"/>
                        <w:rPr>
                          <w:rFonts w:ascii="Constantia" w:eastAsia="Constantia" w:hAnsi="Constantia"/>
                          <w:color w:val="595959" w:themeColor="text1" w:themeTint="A6"/>
                          <w:sz w:val="28"/>
                          <w:szCs w:val="28"/>
                          <w:lang w:eastAsia="en-US"/>
                        </w:rPr>
                      </w:pPr>
                      <w:r w:rsidRPr="002B3ED3">
                        <w:rPr>
                          <w:rFonts w:ascii="Constantia" w:eastAsia="Constantia" w:hAnsi="Constantia"/>
                          <w:color w:val="595959" w:themeColor="text1" w:themeTint="A6"/>
                          <w:sz w:val="28"/>
                          <w:szCs w:val="28"/>
                          <w:lang w:eastAsia="en-US"/>
                        </w:rPr>
                        <w:t>This project requires to present the provided dataset on different dashboards in a logical way and then create a storyboard to cover them all.</w:t>
                      </w:r>
                    </w:p>
                    <w:p w:rsidR="00786510" w:rsidRPr="002B3ED3" w:rsidRDefault="00786510">
                      <w:pPr>
                        <w:rPr>
                          <w:color w:val="595959" w:themeColor="text1" w:themeTint="A6"/>
                          <w:sz w:val="36"/>
                          <w:szCs w:val="36"/>
                        </w:rPr>
                      </w:pPr>
                    </w:p>
                    <w:p w:rsidR="00A4368D" w:rsidRDefault="00A4368D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A4368D" w:rsidRPr="00B93167" w:rsidRDefault="00EC28F8">
                      <w:pPr>
                        <w:rPr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sz w:val="48"/>
                          <w:szCs w:val="48"/>
                          <w:u w:val="single"/>
                        </w:rPr>
                        <w:t>Data</w:t>
                      </w:r>
                      <w:r w:rsidR="00C42E6F">
                        <w:rPr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  <w:proofErr w:type="gramStart"/>
                      <w:r w:rsidR="00C42E6F">
                        <w:rPr>
                          <w:sz w:val="48"/>
                          <w:szCs w:val="48"/>
                          <w:u w:val="single"/>
                        </w:rPr>
                        <w:t>Dictionary</w:t>
                      </w:r>
                      <w:r w:rsidR="00233078">
                        <w:rPr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  <w:r w:rsidR="00A4368D" w:rsidRPr="00B93167">
                        <w:rPr>
                          <w:sz w:val="48"/>
                          <w:szCs w:val="48"/>
                          <w:u w:val="single"/>
                        </w:rPr>
                        <w:t>:</w:t>
                      </w:r>
                      <w:proofErr w:type="gramEnd"/>
                      <w:r w:rsidR="00A4368D" w:rsidRPr="00B93167">
                        <w:rPr>
                          <w:sz w:val="48"/>
                          <w:szCs w:val="48"/>
                          <w:u w:val="single"/>
                        </w:rPr>
                        <w:t>-</w:t>
                      </w:r>
                    </w:p>
                    <w:p w:rsidR="00A4368D" w:rsidRDefault="00A4368D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A4368D" w:rsidRPr="002B3ED3" w:rsidRDefault="00786510">
                      <w:pP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KIDSDRIV- total no. of kids the car driver has</w:t>
                      </w:r>
                    </w:p>
                    <w:p w:rsidR="00786510" w:rsidRPr="002B3ED3" w:rsidRDefault="00786510">
                      <w:pP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BIRTH- Date of birth</w:t>
                      </w:r>
                    </w:p>
                    <w:p w:rsidR="00786510" w:rsidRPr="002B3ED3" w:rsidRDefault="008A38AB">
                      <w:pP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H</w:t>
                      </w:r>
                      <w:r w:rsidR="00786510"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OMEKIDS- no. of kids the driver has at home</w:t>
                      </w:r>
                    </w:p>
                    <w:p w:rsidR="00786510" w:rsidRPr="002B3ED3" w:rsidRDefault="00786510">
                      <w:pP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YOJ- year in which insurance was taken</w:t>
                      </w:r>
                    </w:p>
                    <w:p w:rsidR="00786510" w:rsidRPr="002B3ED3" w:rsidRDefault="00786510">
                      <w:pP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INCOME- income</w:t>
                      </w:r>
                    </w:p>
                    <w:p w:rsidR="00786510" w:rsidRPr="002B3ED3" w:rsidRDefault="0084250C">
                      <w:pP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PARENT</w:t>
                      </w:r>
                      <w:bookmarkStart w:id="1" w:name="_GoBack"/>
                      <w:bookmarkEnd w:id="1"/>
                      <w:r w:rsidR="00786510"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- if the car owner has parent</w:t>
                      </w:r>
                    </w:p>
                    <w:p w:rsidR="00786510" w:rsidRPr="002B3ED3" w:rsidRDefault="00786510">
                      <w:pP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HOM_VAL- value of the house owned</w:t>
                      </w:r>
                    </w:p>
                    <w:p w:rsidR="00786510" w:rsidRPr="002B3ED3" w:rsidRDefault="002B3ED3">
                      <w:pP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MSTATUS- marit</w:t>
                      </w:r>
                      <w:r w:rsidR="00786510"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al status</w:t>
                      </w:r>
                    </w:p>
                    <w:p w:rsidR="00786510" w:rsidRPr="002B3ED3" w:rsidRDefault="00786510">
                      <w:pP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GENDER- male or female</w:t>
                      </w:r>
                    </w:p>
                    <w:p w:rsidR="00786510" w:rsidRPr="002B3ED3" w:rsidRDefault="00786510">
                      <w:pP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EDUCATION- education level</w:t>
                      </w:r>
                    </w:p>
                    <w:p w:rsidR="00786510" w:rsidRPr="002B3ED3" w:rsidRDefault="00786510">
                      <w:pP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OCCUPATION- occupation level</w:t>
                      </w:r>
                    </w:p>
                    <w:p w:rsidR="00786510" w:rsidRPr="002B3ED3" w:rsidRDefault="00786510">
                      <w:pP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TRAVTIME- travel time</w:t>
                      </w:r>
                    </w:p>
                    <w:p w:rsidR="00786510" w:rsidRPr="002B3ED3" w:rsidRDefault="00786510">
                      <w:pP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CAR_USE- private or commercial</w:t>
                      </w:r>
                    </w:p>
                    <w:p w:rsidR="00786510" w:rsidRPr="002B3ED3" w:rsidRDefault="00786510">
                      <w:pP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BLUEBOOK- worth of car</w:t>
                      </w:r>
                    </w:p>
                    <w:p w:rsidR="00786510" w:rsidRPr="002B3ED3" w:rsidRDefault="00786510">
                      <w:pP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CAR_TYPE- car type</w:t>
                      </w:r>
                    </w:p>
                    <w:p w:rsidR="00786510" w:rsidRPr="002B3ED3" w:rsidRDefault="00786510">
                      <w:pP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OLDCLAIM- previous claim</w:t>
                      </w:r>
                    </w:p>
                    <w:p w:rsidR="00786510" w:rsidRPr="002B3ED3" w:rsidRDefault="00786510">
                      <w:pPr>
                        <w:rPr>
                          <w:rFonts w:ascii="Constantia" w:hAnsi="Constantia"/>
                          <w:color w:val="595959" w:themeColor="text1" w:themeTint="A6"/>
                          <w:sz w:val="36"/>
                          <w:szCs w:val="36"/>
                        </w:rPr>
                      </w:pPr>
                      <w:r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CLM_FREQ- how often claimed</w:t>
                      </w:r>
                    </w:p>
                    <w:p w:rsidR="00786510" w:rsidRPr="002B3ED3" w:rsidRDefault="00786510">
                      <w:pP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CLM_AMT- currently claimed amount</w:t>
                      </w:r>
                    </w:p>
                    <w:p w:rsidR="00786510" w:rsidRPr="002B3ED3" w:rsidRDefault="00786510">
                      <w:pP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CAR_AGE- age of the car</w:t>
                      </w:r>
                    </w:p>
                    <w:p w:rsidR="00786510" w:rsidRPr="002B3ED3" w:rsidRDefault="00786510">
                      <w:pPr>
                        <w:rPr>
                          <w:rFonts w:ascii="Constantia" w:hAnsi="Constantia"/>
                          <w:sz w:val="28"/>
                          <w:szCs w:val="28"/>
                        </w:rPr>
                      </w:pPr>
                      <w:r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 xml:space="preserve">URBANCITY- </w:t>
                      </w:r>
                      <w:r w:rsidR="00B93167" w:rsidRPr="002B3ED3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 xml:space="preserve">place of car </w:t>
                      </w:r>
                      <w:r w:rsidR="00233078"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  <w:t>driving</w:t>
                      </w:r>
                    </w:p>
                    <w:p w:rsidR="00786510" w:rsidRPr="002B3ED3" w:rsidRDefault="00786510">
                      <w:pPr>
                        <w:rPr>
                          <w:rFonts w:ascii="Constantia" w:hAnsi="Constantia"/>
                          <w:sz w:val="28"/>
                          <w:szCs w:val="28"/>
                        </w:rPr>
                      </w:pPr>
                    </w:p>
                    <w:p w:rsidR="00786510" w:rsidRDefault="00786510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786510" w:rsidRDefault="00786510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A4368D" w:rsidRDefault="00A4368D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A4368D" w:rsidRDefault="00A4368D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A4368D" w:rsidRPr="00A4368D" w:rsidRDefault="00A4368D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A4368D" w:rsidRPr="00A4368D" w:rsidRDefault="00A4368D">
                      <w:pPr>
                        <w:rPr>
                          <w:b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664743" w:rsidRPr="00D50A8C" w:rsidRDefault="00664743" w:rsidP="007D5AC1"/>
    <w:p w:rsidR="00664743" w:rsidRPr="00D50A8C" w:rsidRDefault="00664743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5D5995">
      <w:pPr>
        <w:jc w:val="center"/>
      </w:pPr>
    </w:p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BE34C5" w:rsidRPr="00D50A8C" w:rsidRDefault="00BE34C5" w:rsidP="007D5AC1"/>
    <w:p w:rsidR="00BE34C5" w:rsidRPr="00D50A8C" w:rsidRDefault="00BE34C5" w:rsidP="007D5AC1"/>
    <w:p w:rsidR="00BE34C5" w:rsidRPr="00D50A8C" w:rsidRDefault="00BE34C5" w:rsidP="007D5AC1"/>
    <w:p w:rsidR="00F0441F" w:rsidRPr="00D50A8C" w:rsidRDefault="00F0441F" w:rsidP="007D5AC1"/>
    <w:p w:rsidR="00F0441F" w:rsidRPr="00D50A8C" w:rsidRDefault="00F0441F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B93167" w:rsidP="007D5AC1"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38735</wp:posOffset>
            </wp:positionV>
            <wp:extent cx="7772400" cy="2846070"/>
            <wp:effectExtent l="0" t="0" r="0" b="0"/>
            <wp:wrapNone/>
            <wp:docPr id="274" name="Picture 27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84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743" w:rsidRPr="00D50A8C" w:rsidRDefault="00664743" w:rsidP="007D5AC1"/>
    <w:p w:rsidR="00664743" w:rsidRPr="00FD10E7" w:rsidRDefault="00664743" w:rsidP="007D5AC1">
      <w:pPr>
        <w:rPr>
          <w:color w:val="FFFFFF"/>
        </w:rPr>
      </w:pPr>
    </w:p>
    <w:p w:rsidR="00664743" w:rsidRPr="00FD10E7" w:rsidRDefault="00664743" w:rsidP="007D5AC1">
      <w:pPr>
        <w:rPr>
          <w:color w:val="FFFFFF"/>
        </w:rPr>
      </w:pPr>
    </w:p>
    <w:p w:rsidR="00664743" w:rsidRPr="00FD10E7" w:rsidRDefault="00664743" w:rsidP="007D5AC1">
      <w:pPr>
        <w:rPr>
          <w:color w:val="FFFFFF"/>
        </w:rPr>
      </w:pPr>
    </w:p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2D2E2F" w:rsidP="002D2E2F">
      <w:pPr>
        <w:tabs>
          <w:tab w:val="left" w:pos="9012"/>
        </w:tabs>
      </w:pPr>
      <w:r w:rsidRPr="00D50A8C">
        <w:tab/>
      </w:r>
    </w:p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B93167" w:rsidP="007D5AC1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100965</wp:posOffset>
                </wp:positionV>
                <wp:extent cx="4833620" cy="451485"/>
                <wp:effectExtent l="8890" t="5715" r="571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362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167" w:rsidRPr="00B93167" w:rsidRDefault="00B93167">
                            <w:pPr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B93167">
                              <w:rPr>
                                <w:sz w:val="48"/>
                                <w:szCs w:val="48"/>
                                <w:u w:val="single"/>
                              </w:rPr>
                              <w:t xml:space="preserve">URL for the Tableau </w:t>
                            </w:r>
                            <w:proofErr w:type="gramStart"/>
                            <w:r w:rsidRPr="00B93167">
                              <w:rPr>
                                <w:sz w:val="48"/>
                                <w:szCs w:val="48"/>
                                <w:u w:val="single"/>
                              </w:rPr>
                              <w:t>project:-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98.35pt;margin-top:7.95pt;width:380.6pt;height:35.5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">
                <v:textbox style="mso-fit-shape-to-text:t">
                  <w:txbxContent>
                    <w:p w:rsidR="00B93167" w:rsidRPr="00B93167" w:rsidRDefault="00B93167">
                      <w:pPr>
                        <w:rPr>
                          <w:sz w:val="48"/>
                          <w:szCs w:val="48"/>
                          <w:u w:val="single"/>
                        </w:rPr>
                      </w:pPr>
                      <w:r w:rsidRPr="00B93167">
                        <w:rPr>
                          <w:sz w:val="48"/>
                          <w:szCs w:val="48"/>
                          <w:u w:val="single"/>
                        </w:rPr>
                        <w:t xml:space="preserve">URL for the Tableau </w:t>
                      </w:r>
                      <w:proofErr w:type="gramStart"/>
                      <w:r w:rsidRPr="00B93167">
                        <w:rPr>
                          <w:sz w:val="48"/>
                          <w:szCs w:val="48"/>
                          <w:u w:val="single"/>
                        </w:rPr>
                        <w:t>project:-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2931D9" w:rsidP="007D5AC1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10A8E5" wp14:editId="642C2CE2">
                <wp:simplePos x="0" y="0"/>
                <wp:positionH relativeFrom="column">
                  <wp:posOffset>777240</wp:posOffset>
                </wp:positionH>
                <wp:positionV relativeFrom="paragraph">
                  <wp:posOffset>129540</wp:posOffset>
                </wp:positionV>
                <wp:extent cx="5951220" cy="335280"/>
                <wp:effectExtent l="0" t="0" r="1143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ED3" w:rsidRPr="002B3ED3" w:rsidRDefault="0084250C">
                            <w:pPr>
                              <w:rPr>
                                <w:rFonts w:ascii="Constantia" w:hAnsi="Constantia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proofErr w:type="spellStart"/>
                              <w:r w:rsidR="002931D9" w:rsidRPr="002931D9">
                                <w:rPr>
                                  <w:color w:val="0000FF"/>
                                  <w:u w:val="single"/>
                                </w:rPr>
                                <w:t>Car_claim_insurance</w:t>
                              </w:r>
                              <w:proofErr w:type="spellEnd"/>
                              <w:r w:rsidR="002931D9" w:rsidRPr="002931D9">
                                <w:rPr>
                                  <w:color w:val="0000FF"/>
                                  <w:u w:val="single"/>
                                </w:rPr>
                                <w:t xml:space="preserve"> | Tableau Public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A8E5" id="_x0000_s1029" type="#_x0000_t202" style="position:absolute;margin-left:61.2pt;margin-top:10.2pt;width:468.6pt;height:26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">
                <v:textbox>
                  <w:txbxContent>
                    <w:p w:rsidR="002B3ED3" w:rsidRPr="002B3ED3" w:rsidRDefault="0084250C">
                      <w:pPr>
                        <w:rPr>
                          <w:rFonts w:ascii="Constantia" w:hAnsi="Constantia"/>
                          <w:color w:val="595959" w:themeColor="text1" w:themeTint="A6"/>
                          <w:sz w:val="28"/>
                          <w:szCs w:val="28"/>
                        </w:rPr>
                      </w:pPr>
                      <w:hyperlink r:id="rId10" w:history="1">
                        <w:proofErr w:type="spellStart"/>
                        <w:r w:rsidR="002931D9" w:rsidRPr="002931D9">
                          <w:rPr>
                            <w:color w:val="0000FF"/>
                            <w:u w:val="single"/>
                          </w:rPr>
                          <w:t>Car_claim_insurance</w:t>
                        </w:r>
                        <w:proofErr w:type="spellEnd"/>
                        <w:r w:rsidR="002931D9" w:rsidRPr="002931D9">
                          <w:rPr>
                            <w:color w:val="0000FF"/>
                            <w:u w:val="single"/>
                          </w:rPr>
                          <w:t xml:space="preserve"> | Tableau Public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4743" w:rsidRPr="00D50A8C" w:rsidRDefault="00664743" w:rsidP="007D5AC1"/>
    <w:p w:rsidR="00664743" w:rsidRPr="00D50A8C" w:rsidRDefault="00664743" w:rsidP="007D5AC1"/>
    <w:p w:rsidR="00F0441F" w:rsidRPr="00D50A8C" w:rsidRDefault="00F0441F" w:rsidP="007D5AC1"/>
    <w:p w:rsidR="002931D9" w:rsidRPr="002931D9" w:rsidRDefault="002931D9" w:rsidP="002931D9">
      <w:r>
        <w:t xml:space="preserve">                                            (Press Ctrl + click on the link to access the project)</w:t>
      </w:r>
    </w:p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2931D9" w:rsidRDefault="00B93167" w:rsidP="0065314E">
      <w:pPr>
        <w:tabs>
          <w:tab w:val="left" w:pos="3300"/>
        </w:tabs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3204210</wp:posOffset>
            </wp:positionV>
            <wp:extent cx="7772400" cy="2846070"/>
            <wp:effectExtent l="0" t="0" r="0" b="0"/>
            <wp:wrapNone/>
            <wp:docPr id="273" name="Picture 27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84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14E" w:rsidRPr="00D50A8C">
        <w:tab/>
      </w:r>
    </w:p>
    <w:p w:rsidR="002931D9" w:rsidRPr="002931D9" w:rsidRDefault="002931D9" w:rsidP="002931D9"/>
    <w:p w:rsidR="002931D9" w:rsidRPr="002931D9" w:rsidRDefault="002931D9" w:rsidP="002931D9"/>
    <w:p w:rsidR="002931D9" w:rsidRDefault="002931D9" w:rsidP="002931D9">
      <w:pPr>
        <w:tabs>
          <w:tab w:val="left" w:pos="4896"/>
        </w:tabs>
      </w:pPr>
      <w:r>
        <w:tab/>
      </w:r>
    </w:p>
    <w:p w:rsidR="00664743" w:rsidRPr="002931D9" w:rsidRDefault="002931D9" w:rsidP="002931D9">
      <w:pPr>
        <w:tabs>
          <w:tab w:val="left" w:pos="6744"/>
        </w:tabs>
      </w:pPr>
      <w:r>
        <w:tab/>
      </w:r>
    </w:p>
    <w:sectPr w:rsidR="00664743" w:rsidRPr="002931D9" w:rsidSect="002D2E2F">
      <w:headerReference w:type="default" r:id="rId11"/>
      <w:footerReference w:type="default" r:id="rId12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287" w:rsidRDefault="00D97287">
      <w:r>
        <w:separator/>
      </w:r>
    </w:p>
  </w:endnote>
  <w:endnote w:type="continuationSeparator" w:id="0">
    <w:p w:rsidR="00D97287" w:rsidRDefault="00D97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 Book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41F" w:rsidRPr="00B3059B" w:rsidRDefault="00B93167" w:rsidP="002D2E2F">
    <w:pPr>
      <w:pStyle w:val="Footer"/>
      <w:tabs>
        <w:tab w:val="clear" w:pos="4677"/>
        <w:tab w:val="center" w:pos="2160"/>
      </w:tabs>
      <w:ind w:left="540" w:right="540"/>
      <w:jc w:val="right"/>
      <w:rPr>
        <w:rFonts w:ascii="Verdana" w:hAnsi="Verdana"/>
        <w:noProof/>
      </w:rPr>
    </w:pPr>
    <w:r>
      <w:rPr>
        <w:rFonts w:ascii="Verdana" w:hAnsi="Verdana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228600</wp:posOffset>
              </wp:positionH>
              <wp:positionV relativeFrom="paragraph">
                <wp:posOffset>-123190</wp:posOffset>
              </wp:positionV>
              <wp:extent cx="7086600" cy="0"/>
              <wp:effectExtent l="9525" t="5080" r="9525" b="1397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8F087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9.7pt" to="8in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31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HxK57NZ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"/>
          </w:pict>
        </mc:Fallback>
      </mc:AlternateContent>
    </w:r>
    <w:r w:rsidR="00664743" w:rsidRPr="00B3059B">
      <w:rPr>
        <w:rFonts w:ascii="Verdana" w:hAnsi="Verdana"/>
        <w:noProof/>
      </w:rPr>
      <w:t xml:space="preserve"> </w:t>
    </w:r>
    <w:r w:rsidR="00664743" w:rsidRPr="00B3059B">
      <w:rPr>
        <w:rFonts w:ascii="Verdana" w:hAnsi="Verdana"/>
        <w:noProof/>
      </w:rPr>
      <w:fldChar w:fldCharType="begin"/>
    </w:r>
    <w:r w:rsidR="00664743" w:rsidRPr="00B3059B">
      <w:rPr>
        <w:rFonts w:ascii="Verdana" w:hAnsi="Verdana"/>
        <w:noProof/>
      </w:rPr>
      <w:instrText xml:space="preserve"> PAGE </w:instrText>
    </w:r>
    <w:r w:rsidR="00664743" w:rsidRPr="00B3059B">
      <w:rPr>
        <w:rFonts w:ascii="Verdana" w:hAnsi="Verdana"/>
        <w:noProof/>
      </w:rPr>
      <w:fldChar w:fldCharType="separate"/>
    </w:r>
    <w:r w:rsidR="0084250C">
      <w:rPr>
        <w:rFonts w:ascii="Verdana" w:hAnsi="Verdana"/>
        <w:noProof/>
      </w:rPr>
      <w:t>3</w:t>
    </w:r>
    <w:r w:rsidR="00664743" w:rsidRPr="00B3059B">
      <w:rPr>
        <w:rFonts w:ascii="Verdana" w:hAnsi="Verdana"/>
        <w:noProof/>
      </w:rPr>
      <w:fldChar w:fldCharType="end"/>
    </w:r>
    <w:r w:rsidR="00664743" w:rsidRPr="00B3059B">
      <w:rPr>
        <w:rFonts w:ascii="Verdana" w:hAnsi="Verdana"/>
        <w:noProof/>
      </w:rPr>
      <w:t xml:space="preserve"> </w:t>
    </w:r>
  </w:p>
  <w:p w:rsidR="002D2E2F" w:rsidRPr="00B3059B" w:rsidRDefault="002B3ED3" w:rsidP="002D2E2F">
    <w:pPr>
      <w:pStyle w:val="Footer"/>
      <w:tabs>
        <w:tab w:val="clear" w:pos="4677"/>
        <w:tab w:val="center" w:pos="2160"/>
      </w:tabs>
      <w:ind w:left="540" w:right="540"/>
      <w:rPr>
        <w:rFonts w:ascii="Verdana" w:hAnsi="Verdana"/>
      </w:rPr>
    </w:pPr>
    <w:r>
      <w:rPr>
        <w:rFonts w:ascii="Verdana" w:hAnsi="Verdana" w:cs="Arial"/>
        <w:color w:val="000000"/>
      </w:rPr>
      <w:t>Car Claim Insurance</w:t>
    </w:r>
    <w:r w:rsidR="002D2E2F" w:rsidRPr="00B3059B">
      <w:rPr>
        <w:rFonts w:ascii="Verdana" w:hAnsi="Verdana" w:cs="Arial"/>
        <w:color w:val="000000"/>
      </w:rPr>
      <w:br/>
    </w:r>
    <w:r>
      <w:rPr>
        <w:rFonts w:ascii="Verdana" w:hAnsi="Verdana" w:cs="Arial"/>
        <w:color w:val="000000"/>
      </w:rPr>
      <w:t>(Great learning)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287" w:rsidRDefault="00D97287">
      <w:r>
        <w:separator/>
      </w:r>
    </w:p>
  </w:footnote>
  <w:footnote w:type="continuationSeparator" w:id="0">
    <w:p w:rsidR="00D97287" w:rsidRDefault="00D97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E2F" w:rsidRPr="00B3059B" w:rsidRDefault="002D2E2F" w:rsidP="002D2E2F">
    <w:pPr>
      <w:pStyle w:val="Header"/>
      <w:ind w:left="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7.95pt;height:125.95pt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eaeaea,#b2b2b2,#3f4d89,#4160a8,#212d8d,#4d6fbb,#495b9d,#ee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78"/>
    <w:rsid w:val="00041D88"/>
    <w:rsid w:val="00044F78"/>
    <w:rsid w:val="00047296"/>
    <w:rsid w:val="0008424F"/>
    <w:rsid w:val="0009067C"/>
    <w:rsid w:val="000A0B9C"/>
    <w:rsid w:val="000B072C"/>
    <w:rsid w:val="000B590D"/>
    <w:rsid w:val="000D3A52"/>
    <w:rsid w:val="000F068E"/>
    <w:rsid w:val="000F7D4D"/>
    <w:rsid w:val="00120A74"/>
    <w:rsid w:val="00170756"/>
    <w:rsid w:val="00171381"/>
    <w:rsid w:val="0017343E"/>
    <w:rsid w:val="001A17BC"/>
    <w:rsid w:val="001A345B"/>
    <w:rsid w:val="001B5068"/>
    <w:rsid w:val="001D1C24"/>
    <w:rsid w:val="001F4E8B"/>
    <w:rsid w:val="00213D6D"/>
    <w:rsid w:val="00230125"/>
    <w:rsid w:val="00233078"/>
    <w:rsid w:val="00250C20"/>
    <w:rsid w:val="002511DD"/>
    <w:rsid w:val="0026308D"/>
    <w:rsid w:val="00277ADB"/>
    <w:rsid w:val="002931D9"/>
    <w:rsid w:val="002B3ED3"/>
    <w:rsid w:val="002B5A7D"/>
    <w:rsid w:val="002D2E2F"/>
    <w:rsid w:val="002D741A"/>
    <w:rsid w:val="002E11EB"/>
    <w:rsid w:val="002E3B05"/>
    <w:rsid w:val="002E5EE4"/>
    <w:rsid w:val="00315B36"/>
    <w:rsid w:val="00315DDC"/>
    <w:rsid w:val="00331390"/>
    <w:rsid w:val="00353626"/>
    <w:rsid w:val="00395555"/>
    <w:rsid w:val="003A158D"/>
    <w:rsid w:val="003A4857"/>
    <w:rsid w:val="003B3C5E"/>
    <w:rsid w:val="003E603D"/>
    <w:rsid w:val="003F320B"/>
    <w:rsid w:val="00427362"/>
    <w:rsid w:val="00443CB5"/>
    <w:rsid w:val="00456B8A"/>
    <w:rsid w:val="004A61C2"/>
    <w:rsid w:val="004A73BF"/>
    <w:rsid w:val="004B2CB0"/>
    <w:rsid w:val="004F6FD5"/>
    <w:rsid w:val="00504697"/>
    <w:rsid w:val="005929C2"/>
    <w:rsid w:val="005B496C"/>
    <w:rsid w:val="005D5995"/>
    <w:rsid w:val="005E1321"/>
    <w:rsid w:val="005E5D38"/>
    <w:rsid w:val="00602C36"/>
    <w:rsid w:val="00607EBC"/>
    <w:rsid w:val="00610B9A"/>
    <w:rsid w:val="00613870"/>
    <w:rsid w:val="00620AD1"/>
    <w:rsid w:val="00644BEE"/>
    <w:rsid w:val="0065314E"/>
    <w:rsid w:val="00657F64"/>
    <w:rsid w:val="00664743"/>
    <w:rsid w:val="006759F9"/>
    <w:rsid w:val="006B053E"/>
    <w:rsid w:val="006B388E"/>
    <w:rsid w:val="006C70E7"/>
    <w:rsid w:val="007430F8"/>
    <w:rsid w:val="00765240"/>
    <w:rsid w:val="007717FC"/>
    <w:rsid w:val="00782130"/>
    <w:rsid w:val="00785EF6"/>
    <w:rsid w:val="00786510"/>
    <w:rsid w:val="007A3C98"/>
    <w:rsid w:val="007C72BC"/>
    <w:rsid w:val="007D5AC1"/>
    <w:rsid w:val="008061D0"/>
    <w:rsid w:val="00815DCC"/>
    <w:rsid w:val="008268DD"/>
    <w:rsid w:val="008400F6"/>
    <w:rsid w:val="0084250C"/>
    <w:rsid w:val="00846169"/>
    <w:rsid w:val="008468F0"/>
    <w:rsid w:val="008477D0"/>
    <w:rsid w:val="00882032"/>
    <w:rsid w:val="008A38AB"/>
    <w:rsid w:val="008B07C7"/>
    <w:rsid w:val="008D5AE9"/>
    <w:rsid w:val="008E3A9B"/>
    <w:rsid w:val="008E3FFA"/>
    <w:rsid w:val="008E54AE"/>
    <w:rsid w:val="008E7F02"/>
    <w:rsid w:val="00911927"/>
    <w:rsid w:val="00916CC1"/>
    <w:rsid w:val="009272FD"/>
    <w:rsid w:val="00927D08"/>
    <w:rsid w:val="00937E2D"/>
    <w:rsid w:val="0098655E"/>
    <w:rsid w:val="00990CE5"/>
    <w:rsid w:val="00991A7E"/>
    <w:rsid w:val="009972A4"/>
    <w:rsid w:val="009A70B4"/>
    <w:rsid w:val="009C4FB0"/>
    <w:rsid w:val="009E0C58"/>
    <w:rsid w:val="009F2654"/>
    <w:rsid w:val="00A100DD"/>
    <w:rsid w:val="00A272F9"/>
    <w:rsid w:val="00A37E8F"/>
    <w:rsid w:val="00A4368D"/>
    <w:rsid w:val="00A80198"/>
    <w:rsid w:val="00AE30AD"/>
    <w:rsid w:val="00AE4F94"/>
    <w:rsid w:val="00B267F5"/>
    <w:rsid w:val="00B3059B"/>
    <w:rsid w:val="00B30918"/>
    <w:rsid w:val="00B428D8"/>
    <w:rsid w:val="00B47567"/>
    <w:rsid w:val="00B62F80"/>
    <w:rsid w:val="00B93167"/>
    <w:rsid w:val="00BE1FB7"/>
    <w:rsid w:val="00BE34C5"/>
    <w:rsid w:val="00BF3E89"/>
    <w:rsid w:val="00BF6598"/>
    <w:rsid w:val="00C061D3"/>
    <w:rsid w:val="00C100F4"/>
    <w:rsid w:val="00C2650B"/>
    <w:rsid w:val="00C3363D"/>
    <w:rsid w:val="00C42E6F"/>
    <w:rsid w:val="00C71D77"/>
    <w:rsid w:val="00C751CB"/>
    <w:rsid w:val="00C875D7"/>
    <w:rsid w:val="00C942DE"/>
    <w:rsid w:val="00CC2DB6"/>
    <w:rsid w:val="00CD3837"/>
    <w:rsid w:val="00D17879"/>
    <w:rsid w:val="00D278F8"/>
    <w:rsid w:val="00D3445C"/>
    <w:rsid w:val="00D50A8C"/>
    <w:rsid w:val="00D518F0"/>
    <w:rsid w:val="00D5280E"/>
    <w:rsid w:val="00D64B1A"/>
    <w:rsid w:val="00D70B84"/>
    <w:rsid w:val="00D75A87"/>
    <w:rsid w:val="00D83470"/>
    <w:rsid w:val="00D916D2"/>
    <w:rsid w:val="00D95A5D"/>
    <w:rsid w:val="00D96528"/>
    <w:rsid w:val="00D97287"/>
    <w:rsid w:val="00DB6735"/>
    <w:rsid w:val="00DD146E"/>
    <w:rsid w:val="00DE6B08"/>
    <w:rsid w:val="00DF2162"/>
    <w:rsid w:val="00DF54C4"/>
    <w:rsid w:val="00E13F4C"/>
    <w:rsid w:val="00E55666"/>
    <w:rsid w:val="00E91A07"/>
    <w:rsid w:val="00EB18F0"/>
    <w:rsid w:val="00EB1A83"/>
    <w:rsid w:val="00EC28F8"/>
    <w:rsid w:val="00EC7306"/>
    <w:rsid w:val="00F0441F"/>
    <w:rsid w:val="00F406CE"/>
    <w:rsid w:val="00F60ED5"/>
    <w:rsid w:val="00F75A03"/>
    <w:rsid w:val="00F93DE1"/>
    <w:rsid w:val="00FA62AC"/>
    <w:rsid w:val="00FB40E4"/>
    <w:rsid w:val="00FB435D"/>
    <w:rsid w:val="00FD10E7"/>
    <w:rsid w:val="00FD1A5E"/>
    <w:rsid w:val="00FE506B"/>
    <w:rsid w:val="00FF0AE0"/>
    <w:rsid w:val="00F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,#b2b2b2,#3f4d89,#4160a8,#212d8d,#4d6fbb,#495b9d,#eee"/>
    </o:shapedefaults>
    <o:shapelayout v:ext="edit">
      <o:idmap v:ext="edit" data="1"/>
    </o:shapelayout>
  </w:shapeDefaults>
  <w:decimalSymbol w:val="."/>
  <w:listSeparator w:val=","/>
  <w14:docId w14:val="08D83C1C"/>
  <w15:docId w15:val="{3AC3E17C-F088-4076-86E9-FCA85530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character" w:customStyle="1" w:styleId="a">
    <w:name w:val="a"/>
    <w:rsid w:val="00044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ublic.tableau.com/app/profile/ekta.singh5803/viz/Car_claim_insurance_17038332908430/StoryBoard?publish=y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ekta.singh5803/viz/Car_claim_insurance_17038332908430/StoryBoard?publish=yes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TA%20SINGH\AppData\Local\Temp\8dbe7371-92f6-443c-be42-c97a251af473_w12791.zip.473\template-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template-word.dotx</Template>
  <TotalTime>66</TotalTime>
  <Pages>3</Pages>
  <Words>11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EKTA SINGH</dc:creator>
  <cp:keywords/>
  <dc:description/>
  <cp:lastModifiedBy>EKTA SINGH</cp:lastModifiedBy>
  <cp:revision>9</cp:revision>
  <dcterms:created xsi:type="dcterms:W3CDTF">2023-12-27T07:54:00Z</dcterms:created>
  <dcterms:modified xsi:type="dcterms:W3CDTF">2024-02-06T07:19:00Z</dcterms:modified>
</cp:coreProperties>
</file>